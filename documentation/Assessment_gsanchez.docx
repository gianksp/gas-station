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B84" w:rsidRDefault="000E3B84" w:rsidP="00793158">
      <w:pPr>
        <w:pStyle w:val="Titel"/>
        <w:jc w:val="both"/>
        <w:rPr>
          <w:lang w:val="en-US"/>
        </w:rPr>
      </w:pPr>
      <w:r>
        <w:rPr>
          <w:lang w:val="en-US"/>
        </w:rPr>
        <w:t>Bigpoint</w:t>
      </w:r>
    </w:p>
    <w:p w:rsidR="000E3B84" w:rsidRDefault="00402114" w:rsidP="00793158">
      <w:pPr>
        <w:pStyle w:val="Untertitel"/>
        <w:jc w:val="both"/>
        <w:rPr>
          <w:lang w:val="en-US"/>
        </w:rPr>
      </w:pPr>
      <w:r>
        <w:rPr>
          <w:lang w:val="en-US"/>
        </w:rPr>
        <w:t>Assessment</w:t>
      </w:r>
    </w:p>
    <w:tbl>
      <w:tblPr>
        <w:tblStyle w:val="Tabellen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"/>
        <w:gridCol w:w="3882"/>
        <w:gridCol w:w="3857"/>
      </w:tblGrid>
      <w:tr w:rsidR="00310D2B" w:rsidTr="00013305">
        <w:trPr>
          <w:trHeight w:val="454"/>
        </w:trPr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:rsidR="00310D2B" w:rsidRPr="00310D2B" w:rsidRDefault="00310D2B" w:rsidP="00793158">
            <w:pPr>
              <w:jc w:val="both"/>
              <w:rPr>
                <w:rStyle w:val="Hervorhebung"/>
                <w:b/>
              </w:rPr>
            </w:pPr>
            <w:r w:rsidRPr="00310D2B">
              <w:rPr>
                <w:rStyle w:val="Hervorhebung"/>
                <w:b/>
              </w:rPr>
              <w:t>Name: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vAlign w:val="bottom"/>
          </w:tcPr>
          <w:p w:rsidR="00310D2B" w:rsidRPr="00402114" w:rsidRDefault="005C6BB0" w:rsidP="00793158">
            <w:pPr>
              <w:jc w:val="both"/>
              <w:rPr>
                <w:rStyle w:val="Hervorhebung"/>
              </w:rPr>
            </w:pPr>
            <w:r w:rsidRPr="005C6BB0">
              <w:rPr>
                <w:rStyle w:val="Hervorhebung"/>
              </w:rPr>
              <w:t>Giancarlo Sanchez</w:t>
            </w:r>
            <w:bookmarkStart w:id="0" w:name="_GoBack"/>
            <w:bookmarkEnd w:id="0"/>
          </w:p>
        </w:tc>
        <w:tc>
          <w:tcPr>
            <w:tcW w:w="3951" w:type="dxa"/>
          </w:tcPr>
          <w:p w:rsidR="00310D2B" w:rsidRPr="00402114" w:rsidRDefault="00310D2B" w:rsidP="00793158">
            <w:pPr>
              <w:jc w:val="both"/>
              <w:rPr>
                <w:rStyle w:val="Hervorhebung"/>
              </w:rPr>
            </w:pPr>
          </w:p>
        </w:tc>
      </w:tr>
      <w:tr w:rsidR="00310D2B" w:rsidRPr="00940C74" w:rsidTr="00013305">
        <w:trPr>
          <w:trHeight w:val="45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0D2B" w:rsidRPr="00310D2B" w:rsidRDefault="00310D2B" w:rsidP="00793158">
            <w:pPr>
              <w:jc w:val="both"/>
              <w:rPr>
                <w:rStyle w:val="Hervorhebung"/>
                <w:b/>
              </w:rPr>
            </w:pPr>
            <w:r w:rsidRPr="00310D2B">
              <w:rPr>
                <w:rStyle w:val="Hervorhebung"/>
                <w:b/>
              </w:rPr>
              <w:t>Date:</w:t>
            </w: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00298" w:rsidRPr="00940C74" w:rsidRDefault="00940C74" w:rsidP="00DE3258">
            <w:pPr>
              <w:jc w:val="both"/>
              <w:rPr>
                <w:rStyle w:val="Hervorhebung"/>
                <w:lang w:val="en-US"/>
              </w:rPr>
            </w:pPr>
            <w:r w:rsidRPr="00940C74">
              <w:rPr>
                <w:rStyle w:val="Hervorhebung"/>
                <w:lang w:val="en-US"/>
              </w:rPr>
              <w:t>1</w:t>
            </w:r>
            <w:r w:rsidR="00DE3258">
              <w:rPr>
                <w:rStyle w:val="Hervorhebung"/>
                <w:lang w:val="en-US"/>
              </w:rPr>
              <w:t>9</w:t>
            </w:r>
            <w:r w:rsidRPr="00940C74">
              <w:rPr>
                <w:rStyle w:val="Hervorhebung"/>
                <w:lang w:val="en-US"/>
              </w:rPr>
              <w:t>.</w:t>
            </w:r>
            <w:r>
              <w:rPr>
                <w:rStyle w:val="Hervorhebung"/>
                <w:lang w:val="en-US"/>
              </w:rPr>
              <w:t>07</w:t>
            </w:r>
            <w:r w:rsidR="00B00298" w:rsidRPr="00940C74">
              <w:rPr>
                <w:rStyle w:val="Hervorhebung"/>
                <w:lang w:val="en-US"/>
              </w:rPr>
              <w:t>.2013</w:t>
            </w:r>
          </w:p>
        </w:tc>
        <w:tc>
          <w:tcPr>
            <w:tcW w:w="3951" w:type="dxa"/>
          </w:tcPr>
          <w:p w:rsidR="00310D2B" w:rsidRPr="00940C74" w:rsidRDefault="00310D2B" w:rsidP="00793158">
            <w:pPr>
              <w:jc w:val="both"/>
              <w:rPr>
                <w:rStyle w:val="Hervorhebung"/>
                <w:b/>
                <w:lang w:val="en-US"/>
              </w:rPr>
            </w:pPr>
          </w:p>
        </w:tc>
      </w:tr>
      <w:tr w:rsidR="00310D2B" w:rsidRPr="00940C74" w:rsidTr="00013305">
        <w:trPr>
          <w:trHeight w:val="45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0D2B" w:rsidRPr="00940C74" w:rsidRDefault="00310D2B" w:rsidP="00793158">
            <w:pPr>
              <w:jc w:val="both"/>
              <w:rPr>
                <w:rStyle w:val="Hervorhebung"/>
                <w:b/>
                <w:lang w:val="en-US"/>
              </w:rPr>
            </w:pPr>
            <w:r w:rsidRPr="00940C74">
              <w:rPr>
                <w:rStyle w:val="Hervorhebung"/>
                <w:b/>
                <w:lang w:val="en-US"/>
              </w:rPr>
              <w:t>Position:</w:t>
            </w: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10D2B" w:rsidRPr="00940C74" w:rsidRDefault="00B00298" w:rsidP="00793158">
            <w:pPr>
              <w:jc w:val="both"/>
              <w:rPr>
                <w:rStyle w:val="Hervorhebung"/>
                <w:lang w:val="en-US"/>
              </w:rPr>
            </w:pPr>
            <w:r w:rsidRPr="00940C74">
              <w:rPr>
                <w:rStyle w:val="Hervorhebung"/>
                <w:lang w:val="en-US"/>
              </w:rPr>
              <w:t>Game Developer Java (Backend)</w:t>
            </w:r>
          </w:p>
        </w:tc>
        <w:tc>
          <w:tcPr>
            <w:tcW w:w="3951" w:type="dxa"/>
          </w:tcPr>
          <w:p w:rsidR="00310D2B" w:rsidRPr="00940C74" w:rsidRDefault="00310D2B" w:rsidP="00793158">
            <w:pPr>
              <w:jc w:val="both"/>
              <w:rPr>
                <w:rStyle w:val="Hervorhebung"/>
                <w:lang w:val="en-US"/>
              </w:rPr>
            </w:pPr>
          </w:p>
        </w:tc>
      </w:tr>
    </w:tbl>
    <w:p w:rsidR="00930148" w:rsidRDefault="00930148" w:rsidP="00930148">
      <w:pPr>
        <w:pStyle w:val="berschrift2"/>
        <w:rPr>
          <w:lang w:val="en-US"/>
        </w:rPr>
      </w:pPr>
    </w:p>
    <w:p w:rsidR="00930148" w:rsidRPr="001A7DAE" w:rsidRDefault="00930148" w:rsidP="00930148">
      <w:pPr>
        <w:pStyle w:val="berschrift2"/>
        <w:rPr>
          <w:lang w:val="en-US"/>
        </w:rPr>
      </w:pPr>
      <w:r>
        <w:rPr>
          <w:lang w:val="en-US"/>
        </w:rPr>
        <w:t>General</w:t>
      </w:r>
    </w:p>
    <w:p w:rsidR="00930148" w:rsidRDefault="00930148" w:rsidP="00930148">
      <w:pPr>
        <w:pStyle w:val="Listenabsatz"/>
        <w:numPr>
          <w:ilvl w:val="0"/>
          <w:numId w:val="15"/>
        </w:numPr>
        <w:jc w:val="both"/>
        <w:rPr>
          <w:lang w:val="en-US"/>
        </w:rPr>
      </w:pPr>
      <w:r w:rsidRPr="00293C12">
        <w:rPr>
          <w:lang w:val="en-US"/>
        </w:rPr>
        <w:t xml:space="preserve">Why </w:t>
      </w:r>
      <w:r>
        <w:rPr>
          <w:lang w:val="en-US"/>
        </w:rPr>
        <w:t xml:space="preserve">do you </w:t>
      </w:r>
      <w:r w:rsidRPr="00293C12">
        <w:rPr>
          <w:lang w:val="en-US"/>
        </w:rPr>
        <w:t xml:space="preserve">want to work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Bigpoint</w:t>
      </w:r>
      <w:proofErr w:type="spellEnd"/>
      <w:r w:rsidRPr="00293C12">
        <w:rPr>
          <w:lang w:val="en-US"/>
        </w:rPr>
        <w:t>?</w:t>
      </w:r>
    </w:p>
    <w:p w:rsidR="00940C74" w:rsidRDefault="00940C74" w:rsidP="00940C74">
      <w:pPr>
        <w:pStyle w:val="Listenabsatz"/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What salary expectations do you have?</w:t>
      </w:r>
    </w:p>
    <w:p w:rsidR="002B3616" w:rsidRDefault="002B3616" w:rsidP="00793158">
      <w:pPr>
        <w:pStyle w:val="berschrift2"/>
        <w:jc w:val="both"/>
        <w:rPr>
          <w:lang w:val="en-US"/>
        </w:rPr>
      </w:pPr>
      <w:r>
        <w:rPr>
          <w:lang w:val="en-US"/>
        </w:rPr>
        <w:t>Games</w:t>
      </w:r>
    </w:p>
    <w:p w:rsidR="002B3616" w:rsidRDefault="002B3616" w:rsidP="00793158">
      <w:pPr>
        <w:pStyle w:val="Listenabsatz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How do you define Free2Play?</w:t>
      </w:r>
    </w:p>
    <w:p w:rsidR="00BF7A60" w:rsidRDefault="00BF7A60" w:rsidP="00793158">
      <w:pPr>
        <w:pStyle w:val="Listenabsatz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What is your favorite game?</w:t>
      </w:r>
    </w:p>
    <w:p w:rsidR="002B3616" w:rsidRDefault="00D10A83" w:rsidP="00793158">
      <w:pPr>
        <w:pStyle w:val="Listenabsatz"/>
        <w:numPr>
          <w:ilvl w:val="0"/>
          <w:numId w:val="29"/>
        </w:numPr>
        <w:jc w:val="both"/>
        <w:rPr>
          <w:lang w:val="en-US"/>
        </w:rPr>
      </w:pPr>
      <w:r>
        <w:rPr>
          <w:lang w:val="en-US"/>
        </w:rPr>
        <w:t>What online games do you play at the moment?</w:t>
      </w:r>
    </w:p>
    <w:p w:rsidR="00E06A04" w:rsidRDefault="00E06A04" w:rsidP="00793158">
      <w:pPr>
        <w:pStyle w:val="berschrift2"/>
        <w:jc w:val="both"/>
        <w:rPr>
          <w:lang w:val="en-US"/>
        </w:rPr>
      </w:pPr>
      <w:r>
        <w:rPr>
          <w:lang w:val="en-US"/>
        </w:rPr>
        <w:t>Development</w:t>
      </w:r>
    </w:p>
    <w:p w:rsidR="00E04A8A" w:rsidRDefault="00E04A8A" w:rsidP="00793158">
      <w:pPr>
        <w:pStyle w:val="Listenabsatz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What is a race condition?</w:t>
      </w:r>
    </w:p>
    <w:p w:rsidR="00B13EC7" w:rsidRDefault="00B13EC7" w:rsidP="00793158">
      <w:pPr>
        <w:pStyle w:val="Listenabsatz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What are typical multi-threading issues?</w:t>
      </w:r>
    </w:p>
    <w:p w:rsidR="00E37775" w:rsidRDefault="00E37775" w:rsidP="00930148">
      <w:pPr>
        <w:pStyle w:val="berschrift2"/>
        <w:rPr>
          <w:lang w:val="en-US"/>
        </w:rPr>
      </w:pPr>
      <w:r>
        <w:rPr>
          <w:lang w:val="en-US"/>
        </w:rPr>
        <w:t>Database</w:t>
      </w:r>
    </w:p>
    <w:p w:rsidR="00CF30F2" w:rsidRDefault="00CF30F2" w:rsidP="00793158">
      <w:pPr>
        <w:pStyle w:val="Listenabsatz"/>
        <w:numPr>
          <w:ilvl w:val="0"/>
          <w:numId w:val="30"/>
        </w:numPr>
        <w:jc w:val="both"/>
        <w:rPr>
          <w:lang w:val="en-US"/>
        </w:rPr>
      </w:pPr>
      <w:r>
        <w:rPr>
          <w:lang w:val="en-US"/>
        </w:rPr>
        <w:t>What kind of data is suitable for a database and what not?</w:t>
      </w:r>
    </w:p>
    <w:p w:rsidR="00E04A8A" w:rsidRDefault="00E04A8A" w:rsidP="00930148">
      <w:pPr>
        <w:pStyle w:val="berschrift2"/>
        <w:rPr>
          <w:lang w:val="en-US"/>
        </w:rPr>
      </w:pPr>
      <w:r>
        <w:rPr>
          <w:lang w:val="en-US"/>
        </w:rPr>
        <w:t>Java</w:t>
      </w:r>
    </w:p>
    <w:p w:rsidR="00E04A8A" w:rsidRDefault="00E04A8A" w:rsidP="00E04A8A">
      <w:pPr>
        <w:pStyle w:val="Listenabsatz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 xml:space="preserve">What happens if a </w:t>
      </w:r>
      <w:r w:rsidR="00DE3258">
        <w:rPr>
          <w:lang w:val="en-US"/>
        </w:rPr>
        <w:t>static</w:t>
      </w:r>
      <w:r>
        <w:rPr>
          <w:lang w:val="en-US"/>
        </w:rPr>
        <w:t xml:space="preserve"> method is synchronized?</w:t>
      </w:r>
    </w:p>
    <w:p w:rsidR="00E04A8A" w:rsidRDefault="00E04A8A" w:rsidP="00E04A8A">
      <w:pPr>
        <w:pStyle w:val="Listenabsatz"/>
        <w:numPr>
          <w:ilvl w:val="0"/>
          <w:numId w:val="42"/>
        </w:numPr>
        <w:jc w:val="both"/>
        <w:rPr>
          <w:lang w:val="en-US"/>
        </w:rPr>
      </w:pPr>
      <w:r>
        <w:rPr>
          <w:lang w:val="en-US"/>
        </w:rPr>
        <w:t>What does “atomic” mean in a multi-threaded environment?</w:t>
      </w:r>
    </w:p>
    <w:p w:rsidR="001831B4" w:rsidRPr="001831B4" w:rsidRDefault="001831B4" w:rsidP="00793158">
      <w:pPr>
        <w:pStyle w:val="berschrift2"/>
        <w:jc w:val="both"/>
        <w:rPr>
          <w:lang w:val="en-US"/>
        </w:rPr>
      </w:pPr>
      <w:r>
        <w:rPr>
          <w:lang w:val="en-US"/>
        </w:rPr>
        <w:t>Team</w:t>
      </w:r>
    </w:p>
    <w:p w:rsidR="006031B1" w:rsidRPr="006031B1" w:rsidRDefault="006031B1" w:rsidP="00793158">
      <w:pPr>
        <w:pStyle w:val="NurText"/>
        <w:numPr>
          <w:ilvl w:val="0"/>
          <w:numId w:val="32"/>
        </w:numPr>
        <w:jc w:val="both"/>
      </w:pPr>
      <w:r>
        <w:t>In what kind of hierarchy would you prefer to work?</w:t>
      </w:r>
    </w:p>
    <w:sectPr w:rsidR="006031B1" w:rsidRPr="006031B1" w:rsidSect="00345EBB">
      <w:headerReference w:type="default" r:id="rId9"/>
      <w:footerReference w:type="default" r:id="rId10"/>
      <w:pgSz w:w="11906" w:h="16838"/>
      <w:pgMar w:top="164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475" w:rsidRDefault="00A17475" w:rsidP="006E60C8">
      <w:r>
        <w:separator/>
      </w:r>
    </w:p>
  </w:endnote>
  <w:endnote w:type="continuationSeparator" w:id="0">
    <w:p w:rsidR="00A17475" w:rsidRDefault="00A17475" w:rsidP="006E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36F" w:rsidRDefault="009D336F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41FDFE56" wp14:editId="4812F67E">
          <wp:simplePos x="0" y="0"/>
          <wp:positionH relativeFrom="column">
            <wp:posOffset>-900430</wp:posOffset>
          </wp:positionH>
          <wp:positionV relativeFrom="paragraph">
            <wp:posOffset>-346075</wp:posOffset>
          </wp:positionV>
          <wp:extent cx="7580494" cy="971550"/>
          <wp:effectExtent l="0" t="0" r="1905" b="0"/>
          <wp:wrapNone/>
          <wp:docPr id="5" name="Grafik 5" descr="Beschreibung: bigpoint_conceptpapers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igpoint_conceptpapers_b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756" b="2142"/>
                  <a:stretch/>
                </pic:blipFill>
                <pic:spPr bwMode="auto">
                  <a:xfrm>
                    <a:off x="0" y="0"/>
                    <a:ext cx="7580494" cy="971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475" w:rsidRDefault="00A17475" w:rsidP="006E60C8">
      <w:r>
        <w:separator/>
      </w:r>
    </w:p>
  </w:footnote>
  <w:footnote w:type="continuationSeparator" w:id="0">
    <w:p w:rsidR="00A17475" w:rsidRDefault="00A17475" w:rsidP="006E6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36F" w:rsidRDefault="009D336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865CA70" wp14:editId="74141888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608570" cy="1114425"/>
          <wp:effectExtent l="0" t="0" r="0" b="9525"/>
          <wp:wrapNone/>
          <wp:docPr id="1" name="Grafik 1" descr="Beschreibung: bigpoint_conceptpapers_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6" descr="Beschreibung: bigpoint_conceptpapers_b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8" b="87820"/>
                  <a:stretch/>
                </pic:blipFill>
                <pic:spPr bwMode="auto">
                  <a:xfrm>
                    <a:off x="0" y="0"/>
                    <a:ext cx="760857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33F"/>
    <w:multiLevelType w:val="hybridMultilevel"/>
    <w:tmpl w:val="2C0A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F6CAE"/>
    <w:multiLevelType w:val="multilevel"/>
    <w:tmpl w:val="4F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F03636"/>
    <w:multiLevelType w:val="hybridMultilevel"/>
    <w:tmpl w:val="BC70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52881"/>
    <w:multiLevelType w:val="hybridMultilevel"/>
    <w:tmpl w:val="5B7E8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C0A43"/>
    <w:multiLevelType w:val="hybridMultilevel"/>
    <w:tmpl w:val="AE2E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621D3"/>
    <w:multiLevelType w:val="hybridMultilevel"/>
    <w:tmpl w:val="E822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4275A"/>
    <w:multiLevelType w:val="hybridMultilevel"/>
    <w:tmpl w:val="9626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07595"/>
    <w:multiLevelType w:val="multilevel"/>
    <w:tmpl w:val="3250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500533"/>
    <w:multiLevelType w:val="hybridMultilevel"/>
    <w:tmpl w:val="D24AD89C"/>
    <w:lvl w:ilvl="0" w:tplc="31DE7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E979E7"/>
    <w:multiLevelType w:val="hybridMultilevel"/>
    <w:tmpl w:val="C89A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70678"/>
    <w:multiLevelType w:val="hybridMultilevel"/>
    <w:tmpl w:val="7D60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638C6"/>
    <w:multiLevelType w:val="hybridMultilevel"/>
    <w:tmpl w:val="BC70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31E78"/>
    <w:multiLevelType w:val="hybridMultilevel"/>
    <w:tmpl w:val="514C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31F70"/>
    <w:multiLevelType w:val="hybridMultilevel"/>
    <w:tmpl w:val="04FE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21A8D"/>
    <w:multiLevelType w:val="hybridMultilevel"/>
    <w:tmpl w:val="29FE4AEE"/>
    <w:lvl w:ilvl="0" w:tplc="156C1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C6D346">
      <w:numFmt w:val="bullet"/>
      <w:lvlText w:val="•"/>
      <w:lvlJc w:val="left"/>
      <w:pPr>
        <w:ind w:left="1440" w:hanging="360"/>
      </w:pPr>
      <w:rPr>
        <w:rFonts w:ascii="Calibri" w:eastAsiaTheme="minorHAns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D2149"/>
    <w:multiLevelType w:val="hybridMultilevel"/>
    <w:tmpl w:val="4A68E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F7471B"/>
    <w:multiLevelType w:val="multilevel"/>
    <w:tmpl w:val="312A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D514037"/>
    <w:multiLevelType w:val="hybridMultilevel"/>
    <w:tmpl w:val="D486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C1789"/>
    <w:multiLevelType w:val="multilevel"/>
    <w:tmpl w:val="2CF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20F3983"/>
    <w:multiLevelType w:val="hybridMultilevel"/>
    <w:tmpl w:val="315E491A"/>
    <w:lvl w:ilvl="0" w:tplc="156C1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E4EB3"/>
    <w:multiLevelType w:val="multilevel"/>
    <w:tmpl w:val="D7DEEDA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1">
    <w:nsid w:val="36B3427F"/>
    <w:multiLevelType w:val="hybridMultilevel"/>
    <w:tmpl w:val="C4D2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FA58D7"/>
    <w:multiLevelType w:val="hybridMultilevel"/>
    <w:tmpl w:val="82D6C60A"/>
    <w:lvl w:ilvl="0" w:tplc="31BC7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1D5B9C"/>
    <w:multiLevelType w:val="hybridMultilevel"/>
    <w:tmpl w:val="5580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D2013"/>
    <w:multiLevelType w:val="multilevel"/>
    <w:tmpl w:val="7C8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D67CB1"/>
    <w:multiLevelType w:val="hybridMultilevel"/>
    <w:tmpl w:val="CE76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A7921"/>
    <w:multiLevelType w:val="hybridMultilevel"/>
    <w:tmpl w:val="301E379E"/>
    <w:lvl w:ilvl="0" w:tplc="51C451B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358C4"/>
    <w:multiLevelType w:val="hybridMultilevel"/>
    <w:tmpl w:val="D7D6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E24DE"/>
    <w:multiLevelType w:val="hybridMultilevel"/>
    <w:tmpl w:val="4F0004F0"/>
    <w:lvl w:ilvl="0" w:tplc="51C451B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A615E"/>
    <w:multiLevelType w:val="hybridMultilevel"/>
    <w:tmpl w:val="B1CA2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E0EBD"/>
    <w:multiLevelType w:val="hybridMultilevel"/>
    <w:tmpl w:val="BC70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03046"/>
    <w:multiLevelType w:val="hybridMultilevel"/>
    <w:tmpl w:val="50BCD116"/>
    <w:lvl w:ilvl="0" w:tplc="156C146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3D5FE6"/>
    <w:multiLevelType w:val="multilevel"/>
    <w:tmpl w:val="9F7C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9B01AC"/>
    <w:multiLevelType w:val="hybridMultilevel"/>
    <w:tmpl w:val="D97C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DC355A"/>
    <w:multiLevelType w:val="hybridMultilevel"/>
    <w:tmpl w:val="BC70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24781C"/>
    <w:multiLevelType w:val="hybridMultilevel"/>
    <w:tmpl w:val="1242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3E646C"/>
    <w:multiLevelType w:val="hybridMultilevel"/>
    <w:tmpl w:val="A004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C23808"/>
    <w:multiLevelType w:val="hybridMultilevel"/>
    <w:tmpl w:val="B572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C520CE"/>
    <w:multiLevelType w:val="hybridMultilevel"/>
    <w:tmpl w:val="4B0E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D71AE6"/>
    <w:multiLevelType w:val="hybridMultilevel"/>
    <w:tmpl w:val="D63E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03FA3"/>
    <w:multiLevelType w:val="hybridMultilevel"/>
    <w:tmpl w:val="3188A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0D174F"/>
    <w:multiLevelType w:val="hybridMultilevel"/>
    <w:tmpl w:val="6948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D25972"/>
    <w:multiLevelType w:val="hybridMultilevel"/>
    <w:tmpl w:val="AEAEE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317622"/>
    <w:multiLevelType w:val="hybridMultilevel"/>
    <w:tmpl w:val="0E6A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E06766"/>
    <w:multiLevelType w:val="hybridMultilevel"/>
    <w:tmpl w:val="E60E4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2D3151"/>
    <w:multiLevelType w:val="hybridMultilevel"/>
    <w:tmpl w:val="B4B2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C749EB"/>
    <w:multiLevelType w:val="hybridMultilevel"/>
    <w:tmpl w:val="5C4A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A48AC"/>
    <w:multiLevelType w:val="hybridMultilevel"/>
    <w:tmpl w:val="7136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44"/>
  </w:num>
  <w:num w:numId="4">
    <w:abstractNumId w:val="28"/>
  </w:num>
  <w:num w:numId="5">
    <w:abstractNumId w:val="14"/>
  </w:num>
  <w:num w:numId="6">
    <w:abstractNumId w:val="20"/>
  </w:num>
  <w:num w:numId="7">
    <w:abstractNumId w:val="18"/>
  </w:num>
  <w:num w:numId="8">
    <w:abstractNumId w:val="1"/>
  </w:num>
  <w:num w:numId="9">
    <w:abstractNumId w:val="16"/>
  </w:num>
  <w:num w:numId="10">
    <w:abstractNumId w:val="32"/>
  </w:num>
  <w:num w:numId="11">
    <w:abstractNumId w:val="24"/>
  </w:num>
  <w:num w:numId="12">
    <w:abstractNumId w:val="19"/>
  </w:num>
  <w:num w:numId="13">
    <w:abstractNumId w:val="31"/>
  </w:num>
  <w:num w:numId="14">
    <w:abstractNumId w:val="11"/>
  </w:num>
  <w:num w:numId="15">
    <w:abstractNumId w:val="27"/>
  </w:num>
  <w:num w:numId="16">
    <w:abstractNumId w:val="2"/>
  </w:num>
  <w:num w:numId="17">
    <w:abstractNumId w:val="5"/>
  </w:num>
  <w:num w:numId="18">
    <w:abstractNumId w:val="40"/>
  </w:num>
  <w:num w:numId="19">
    <w:abstractNumId w:val="22"/>
  </w:num>
  <w:num w:numId="20">
    <w:abstractNumId w:val="4"/>
  </w:num>
  <w:num w:numId="21">
    <w:abstractNumId w:val="13"/>
  </w:num>
  <w:num w:numId="22">
    <w:abstractNumId w:val="37"/>
  </w:num>
  <w:num w:numId="23">
    <w:abstractNumId w:val="39"/>
  </w:num>
  <w:num w:numId="24">
    <w:abstractNumId w:val="30"/>
  </w:num>
  <w:num w:numId="25">
    <w:abstractNumId w:val="38"/>
  </w:num>
  <w:num w:numId="26">
    <w:abstractNumId w:val="35"/>
  </w:num>
  <w:num w:numId="27">
    <w:abstractNumId w:val="34"/>
  </w:num>
  <w:num w:numId="28">
    <w:abstractNumId w:val="21"/>
  </w:num>
  <w:num w:numId="29">
    <w:abstractNumId w:val="17"/>
  </w:num>
  <w:num w:numId="30">
    <w:abstractNumId w:val="0"/>
  </w:num>
  <w:num w:numId="31">
    <w:abstractNumId w:val="41"/>
  </w:num>
  <w:num w:numId="32">
    <w:abstractNumId w:val="33"/>
  </w:num>
  <w:num w:numId="33">
    <w:abstractNumId w:val="46"/>
  </w:num>
  <w:num w:numId="34">
    <w:abstractNumId w:val="43"/>
  </w:num>
  <w:num w:numId="35">
    <w:abstractNumId w:val="25"/>
  </w:num>
  <w:num w:numId="36">
    <w:abstractNumId w:val="29"/>
  </w:num>
  <w:num w:numId="37">
    <w:abstractNumId w:val="12"/>
  </w:num>
  <w:num w:numId="38">
    <w:abstractNumId w:val="6"/>
  </w:num>
  <w:num w:numId="39">
    <w:abstractNumId w:val="42"/>
  </w:num>
  <w:num w:numId="40">
    <w:abstractNumId w:val="45"/>
  </w:num>
  <w:num w:numId="41">
    <w:abstractNumId w:val="9"/>
  </w:num>
  <w:num w:numId="42">
    <w:abstractNumId w:val="15"/>
  </w:num>
  <w:num w:numId="43">
    <w:abstractNumId w:val="36"/>
  </w:num>
  <w:num w:numId="44">
    <w:abstractNumId w:val="47"/>
  </w:num>
  <w:num w:numId="45">
    <w:abstractNumId w:val="10"/>
  </w:num>
  <w:num w:numId="46">
    <w:abstractNumId w:val="8"/>
  </w:num>
  <w:num w:numId="47">
    <w:abstractNumId w:val="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98"/>
    <w:rsid w:val="00003F36"/>
    <w:rsid w:val="00007B2C"/>
    <w:rsid w:val="00013223"/>
    <w:rsid w:val="00013305"/>
    <w:rsid w:val="0001735D"/>
    <w:rsid w:val="0002371C"/>
    <w:rsid w:val="000242EE"/>
    <w:rsid w:val="0002632F"/>
    <w:rsid w:val="00026C1A"/>
    <w:rsid w:val="000360C4"/>
    <w:rsid w:val="0004320D"/>
    <w:rsid w:val="00046B95"/>
    <w:rsid w:val="00050183"/>
    <w:rsid w:val="00056947"/>
    <w:rsid w:val="00056E21"/>
    <w:rsid w:val="000717F8"/>
    <w:rsid w:val="00073304"/>
    <w:rsid w:val="00075897"/>
    <w:rsid w:val="0009475E"/>
    <w:rsid w:val="000964A5"/>
    <w:rsid w:val="000B1150"/>
    <w:rsid w:val="000D1945"/>
    <w:rsid w:val="000E3B84"/>
    <w:rsid w:val="00100345"/>
    <w:rsid w:val="001150F3"/>
    <w:rsid w:val="00127C92"/>
    <w:rsid w:val="001371E8"/>
    <w:rsid w:val="00146735"/>
    <w:rsid w:val="001521ED"/>
    <w:rsid w:val="00166CED"/>
    <w:rsid w:val="00175C25"/>
    <w:rsid w:val="001826A7"/>
    <w:rsid w:val="001827B5"/>
    <w:rsid w:val="001831B4"/>
    <w:rsid w:val="001839B0"/>
    <w:rsid w:val="001A6D4F"/>
    <w:rsid w:val="001A6FA8"/>
    <w:rsid w:val="001A7DAE"/>
    <w:rsid w:val="001B08C7"/>
    <w:rsid w:val="001B614F"/>
    <w:rsid w:val="001C0CB4"/>
    <w:rsid w:val="001C4FA3"/>
    <w:rsid w:val="001C70E0"/>
    <w:rsid w:val="001D49F3"/>
    <w:rsid w:val="001E22FB"/>
    <w:rsid w:val="002041DF"/>
    <w:rsid w:val="0022072E"/>
    <w:rsid w:val="00220D7D"/>
    <w:rsid w:val="00237A51"/>
    <w:rsid w:val="00242C76"/>
    <w:rsid w:val="002617C1"/>
    <w:rsid w:val="00265D1A"/>
    <w:rsid w:val="00284C8E"/>
    <w:rsid w:val="0029308B"/>
    <w:rsid w:val="00293C12"/>
    <w:rsid w:val="002A5E06"/>
    <w:rsid w:val="002B3616"/>
    <w:rsid w:val="002C16E0"/>
    <w:rsid w:val="002C66DE"/>
    <w:rsid w:val="002D71EE"/>
    <w:rsid w:val="002E29A9"/>
    <w:rsid w:val="002F2767"/>
    <w:rsid w:val="00301EAB"/>
    <w:rsid w:val="00310D2B"/>
    <w:rsid w:val="0032391D"/>
    <w:rsid w:val="003373A1"/>
    <w:rsid w:val="00345EBB"/>
    <w:rsid w:val="00363318"/>
    <w:rsid w:val="00377316"/>
    <w:rsid w:val="00377BE7"/>
    <w:rsid w:val="0038064E"/>
    <w:rsid w:val="00386FB9"/>
    <w:rsid w:val="00387E65"/>
    <w:rsid w:val="00392E23"/>
    <w:rsid w:val="003A4DF3"/>
    <w:rsid w:val="003A7B87"/>
    <w:rsid w:val="003B49DD"/>
    <w:rsid w:val="003D0A79"/>
    <w:rsid w:val="003D393F"/>
    <w:rsid w:val="003D6142"/>
    <w:rsid w:val="003D6914"/>
    <w:rsid w:val="003D77F4"/>
    <w:rsid w:val="003E7728"/>
    <w:rsid w:val="003F2677"/>
    <w:rsid w:val="00401FB9"/>
    <w:rsid w:val="00402114"/>
    <w:rsid w:val="00405713"/>
    <w:rsid w:val="00407291"/>
    <w:rsid w:val="004169E5"/>
    <w:rsid w:val="004215E9"/>
    <w:rsid w:val="00422EC5"/>
    <w:rsid w:val="00432F8F"/>
    <w:rsid w:val="004365EF"/>
    <w:rsid w:val="00466D36"/>
    <w:rsid w:val="00476CF1"/>
    <w:rsid w:val="004803A4"/>
    <w:rsid w:val="00483FAE"/>
    <w:rsid w:val="0049357A"/>
    <w:rsid w:val="004B02B4"/>
    <w:rsid w:val="004B7C6F"/>
    <w:rsid w:val="004C6DD7"/>
    <w:rsid w:val="004D0AF5"/>
    <w:rsid w:val="004D7883"/>
    <w:rsid w:val="005042C0"/>
    <w:rsid w:val="0051169A"/>
    <w:rsid w:val="00514D15"/>
    <w:rsid w:val="0052368C"/>
    <w:rsid w:val="00525474"/>
    <w:rsid w:val="005546E4"/>
    <w:rsid w:val="00555B13"/>
    <w:rsid w:val="00566E7A"/>
    <w:rsid w:val="005753CE"/>
    <w:rsid w:val="00591BE0"/>
    <w:rsid w:val="0059327D"/>
    <w:rsid w:val="005A2504"/>
    <w:rsid w:val="005A336A"/>
    <w:rsid w:val="005B4350"/>
    <w:rsid w:val="005C469F"/>
    <w:rsid w:val="005C6BB0"/>
    <w:rsid w:val="005D4B05"/>
    <w:rsid w:val="005D4DB9"/>
    <w:rsid w:val="005D6753"/>
    <w:rsid w:val="005F27AF"/>
    <w:rsid w:val="005F76CD"/>
    <w:rsid w:val="005F7E23"/>
    <w:rsid w:val="006031B1"/>
    <w:rsid w:val="00620493"/>
    <w:rsid w:val="00627523"/>
    <w:rsid w:val="00630C28"/>
    <w:rsid w:val="00635169"/>
    <w:rsid w:val="00637338"/>
    <w:rsid w:val="00644EF8"/>
    <w:rsid w:val="00662D50"/>
    <w:rsid w:val="00670227"/>
    <w:rsid w:val="00676C05"/>
    <w:rsid w:val="00686E55"/>
    <w:rsid w:val="00690827"/>
    <w:rsid w:val="006A0E5C"/>
    <w:rsid w:val="006A7C07"/>
    <w:rsid w:val="006B394F"/>
    <w:rsid w:val="006C2E82"/>
    <w:rsid w:val="006D04B0"/>
    <w:rsid w:val="006D2353"/>
    <w:rsid w:val="006D48AF"/>
    <w:rsid w:val="006E0036"/>
    <w:rsid w:val="006E60C8"/>
    <w:rsid w:val="006F71DB"/>
    <w:rsid w:val="0070520B"/>
    <w:rsid w:val="00705C62"/>
    <w:rsid w:val="00715760"/>
    <w:rsid w:val="00724A7D"/>
    <w:rsid w:val="007274BC"/>
    <w:rsid w:val="0074671C"/>
    <w:rsid w:val="00752480"/>
    <w:rsid w:val="00764B20"/>
    <w:rsid w:val="0076636F"/>
    <w:rsid w:val="007755D5"/>
    <w:rsid w:val="00793158"/>
    <w:rsid w:val="00796B79"/>
    <w:rsid w:val="007A1FDD"/>
    <w:rsid w:val="007B0F3A"/>
    <w:rsid w:val="007D4C78"/>
    <w:rsid w:val="007E352A"/>
    <w:rsid w:val="007E482D"/>
    <w:rsid w:val="007E566D"/>
    <w:rsid w:val="007F38D9"/>
    <w:rsid w:val="00805CD9"/>
    <w:rsid w:val="00807F39"/>
    <w:rsid w:val="008113AE"/>
    <w:rsid w:val="00812457"/>
    <w:rsid w:val="00844200"/>
    <w:rsid w:val="00851530"/>
    <w:rsid w:val="0085311E"/>
    <w:rsid w:val="0086102A"/>
    <w:rsid w:val="00894D9B"/>
    <w:rsid w:val="008A7D35"/>
    <w:rsid w:val="008B2E76"/>
    <w:rsid w:val="008C3409"/>
    <w:rsid w:val="008D312C"/>
    <w:rsid w:val="008D5A09"/>
    <w:rsid w:val="008F4008"/>
    <w:rsid w:val="009038C9"/>
    <w:rsid w:val="009045CE"/>
    <w:rsid w:val="009134E8"/>
    <w:rsid w:val="00916378"/>
    <w:rsid w:val="00930148"/>
    <w:rsid w:val="00936D81"/>
    <w:rsid w:val="00937D51"/>
    <w:rsid w:val="0094092D"/>
    <w:rsid w:val="00940C74"/>
    <w:rsid w:val="0096737C"/>
    <w:rsid w:val="00974359"/>
    <w:rsid w:val="00980F1E"/>
    <w:rsid w:val="0098417F"/>
    <w:rsid w:val="00985BF2"/>
    <w:rsid w:val="00992FD3"/>
    <w:rsid w:val="009958DB"/>
    <w:rsid w:val="009A2EE6"/>
    <w:rsid w:val="009A6909"/>
    <w:rsid w:val="009B2168"/>
    <w:rsid w:val="009B2B1D"/>
    <w:rsid w:val="009C1DEE"/>
    <w:rsid w:val="009C3324"/>
    <w:rsid w:val="009D336F"/>
    <w:rsid w:val="009D7754"/>
    <w:rsid w:val="009F0983"/>
    <w:rsid w:val="009F33C0"/>
    <w:rsid w:val="00A073EB"/>
    <w:rsid w:val="00A17475"/>
    <w:rsid w:val="00A423A6"/>
    <w:rsid w:val="00A45731"/>
    <w:rsid w:val="00A76EFC"/>
    <w:rsid w:val="00A905AC"/>
    <w:rsid w:val="00A97876"/>
    <w:rsid w:val="00AA1881"/>
    <w:rsid w:val="00AA2809"/>
    <w:rsid w:val="00AB571B"/>
    <w:rsid w:val="00AB5BA5"/>
    <w:rsid w:val="00AC2473"/>
    <w:rsid w:val="00AC4A52"/>
    <w:rsid w:val="00AD6051"/>
    <w:rsid w:val="00AD6EA3"/>
    <w:rsid w:val="00AD71A1"/>
    <w:rsid w:val="00B00298"/>
    <w:rsid w:val="00B107B0"/>
    <w:rsid w:val="00B13EC7"/>
    <w:rsid w:val="00B31718"/>
    <w:rsid w:val="00B35458"/>
    <w:rsid w:val="00B46085"/>
    <w:rsid w:val="00B646BF"/>
    <w:rsid w:val="00B70C89"/>
    <w:rsid w:val="00B82CF3"/>
    <w:rsid w:val="00B842FC"/>
    <w:rsid w:val="00B930EE"/>
    <w:rsid w:val="00BA0CB0"/>
    <w:rsid w:val="00BB26CB"/>
    <w:rsid w:val="00BB3A42"/>
    <w:rsid w:val="00BC44EC"/>
    <w:rsid w:val="00BD00DC"/>
    <w:rsid w:val="00BE052E"/>
    <w:rsid w:val="00BE09C2"/>
    <w:rsid w:val="00BE60A7"/>
    <w:rsid w:val="00BF7A60"/>
    <w:rsid w:val="00C00A6A"/>
    <w:rsid w:val="00C2071B"/>
    <w:rsid w:val="00C32938"/>
    <w:rsid w:val="00C32F2F"/>
    <w:rsid w:val="00C33D5E"/>
    <w:rsid w:val="00C43F7A"/>
    <w:rsid w:val="00C44599"/>
    <w:rsid w:val="00C50A7E"/>
    <w:rsid w:val="00C60F7C"/>
    <w:rsid w:val="00C75562"/>
    <w:rsid w:val="00C8089B"/>
    <w:rsid w:val="00C91DC4"/>
    <w:rsid w:val="00C92B65"/>
    <w:rsid w:val="00CA2CCD"/>
    <w:rsid w:val="00CB0989"/>
    <w:rsid w:val="00CB42E4"/>
    <w:rsid w:val="00CF30F2"/>
    <w:rsid w:val="00D0183E"/>
    <w:rsid w:val="00D05FF1"/>
    <w:rsid w:val="00D10A83"/>
    <w:rsid w:val="00D12656"/>
    <w:rsid w:val="00D12E81"/>
    <w:rsid w:val="00D145ED"/>
    <w:rsid w:val="00D302A2"/>
    <w:rsid w:val="00D931E7"/>
    <w:rsid w:val="00DA281A"/>
    <w:rsid w:val="00DA2D25"/>
    <w:rsid w:val="00DB57D0"/>
    <w:rsid w:val="00DC2C46"/>
    <w:rsid w:val="00DC44DF"/>
    <w:rsid w:val="00DD3437"/>
    <w:rsid w:val="00DD5659"/>
    <w:rsid w:val="00DD5C53"/>
    <w:rsid w:val="00DE3258"/>
    <w:rsid w:val="00DE74F3"/>
    <w:rsid w:val="00DF13C1"/>
    <w:rsid w:val="00DF3F82"/>
    <w:rsid w:val="00E013F3"/>
    <w:rsid w:val="00E04A8A"/>
    <w:rsid w:val="00E06A04"/>
    <w:rsid w:val="00E129AB"/>
    <w:rsid w:val="00E14C28"/>
    <w:rsid w:val="00E16CB0"/>
    <w:rsid w:val="00E313CB"/>
    <w:rsid w:val="00E31F79"/>
    <w:rsid w:val="00E34AEA"/>
    <w:rsid w:val="00E371AF"/>
    <w:rsid w:val="00E37775"/>
    <w:rsid w:val="00E47E39"/>
    <w:rsid w:val="00E574CC"/>
    <w:rsid w:val="00E638F1"/>
    <w:rsid w:val="00E8090A"/>
    <w:rsid w:val="00E84DB5"/>
    <w:rsid w:val="00E91D77"/>
    <w:rsid w:val="00E92F72"/>
    <w:rsid w:val="00E958F3"/>
    <w:rsid w:val="00EA080B"/>
    <w:rsid w:val="00EA0AA3"/>
    <w:rsid w:val="00EA1AD2"/>
    <w:rsid w:val="00EA2E68"/>
    <w:rsid w:val="00EA3F8F"/>
    <w:rsid w:val="00EA65C9"/>
    <w:rsid w:val="00EB43D1"/>
    <w:rsid w:val="00ED2A81"/>
    <w:rsid w:val="00EF0871"/>
    <w:rsid w:val="00EF18D2"/>
    <w:rsid w:val="00EF1A11"/>
    <w:rsid w:val="00F06D8D"/>
    <w:rsid w:val="00F07B4C"/>
    <w:rsid w:val="00F2510E"/>
    <w:rsid w:val="00F27083"/>
    <w:rsid w:val="00F40256"/>
    <w:rsid w:val="00F42196"/>
    <w:rsid w:val="00F5035E"/>
    <w:rsid w:val="00F625D6"/>
    <w:rsid w:val="00F633AA"/>
    <w:rsid w:val="00F647FE"/>
    <w:rsid w:val="00F67614"/>
    <w:rsid w:val="00F71367"/>
    <w:rsid w:val="00F8328B"/>
    <w:rsid w:val="00F970A9"/>
    <w:rsid w:val="00FA77B9"/>
    <w:rsid w:val="00FB0578"/>
    <w:rsid w:val="00FD0D90"/>
    <w:rsid w:val="00FD61B2"/>
    <w:rsid w:val="00FE2913"/>
    <w:rsid w:val="00FE3185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0AF5"/>
    <w:pPr>
      <w:spacing w:after="0" w:line="240" w:lineRule="auto"/>
    </w:pPr>
    <w:rPr>
      <w:rFonts w:ascii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3B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B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3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0F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AF5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1F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1FD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1FDD"/>
    <w:rPr>
      <w:rFonts w:ascii="Calibri" w:hAnsi="Calibri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1F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1FDD"/>
    <w:rPr>
      <w:rFonts w:ascii="Calibri" w:hAnsi="Calibri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FD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FD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E3B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2114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21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3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6A0E5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Tabellenraster">
    <w:name w:val="Table Grid"/>
    <w:basedOn w:val="NormaleTabelle"/>
    <w:uiPriority w:val="59"/>
    <w:rsid w:val="0040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402114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73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6E60C8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60C8"/>
    <w:rPr>
      <w:rFonts w:ascii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6E60C8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60C8"/>
    <w:rPr>
      <w:rFonts w:ascii="Calibri" w:hAnsi="Calibri" w:cs="Times New Roman"/>
    </w:rPr>
  </w:style>
  <w:style w:type="table" w:styleId="HelleListe">
    <w:name w:val="Light List"/>
    <w:basedOn w:val="NormaleTabelle"/>
    <w:uiPriority w:val="61"/>
    <w:rsid w:val="005D4D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5D4D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1">
    <w:name w:val="Medium Shading 1"/>
    <w:basedOn w:val="NormaleTabelle"/>
    <w:uiPriority w:val="63"/>
    <w:rsid w:val="005D4D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c161">
    <w:name w:val="sc161"/>
    <w:basedOn w:val="Absatz-Standardschriftart"/>
    <w:rsid w:val="007467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bsatz-Standardschriftart"/>
    <w:rsid w:val="00746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746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7467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74671C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74671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4671C"/>
    <w:rPr>
      <w:rFonts w:ascii="Calibri" w:hAnsi="Calibri" w:cs="Times New Roman"/>
      <w:i/>
      <w:iCs/>
      <w:color w:val="000000" w:themeColor="text1"/>
    </w:rPr>
  </w:style>
  <w:style w:type="table" w:styleId="HelleSchattierung">
    <w:name w:val="Light Shading"/>
    <w:basedOn w:val="NormaleTabelle"/>
    <w:uiPriority w:val="60"/>
    <w:rsid w:val="007467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C60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c41">
    <w:name w:val="sc41"/>
    <w:basedOn w:val="Absatz-Standardschriftart"/>
    <w:rsid w:val="00C60F7C"/>
    <w:rPr>
      <w:rFonts w:ascii="Courier New" w:hAnsi="Courier New" w:cs="Courier New" w:hint="default"/>
      <w:color w:val="FF8000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392E23"/>
    <w:rPr>
      <w:i/>
      <w:iCs/>
      <w:color w:val="808080" w:themeColor="text1" w:themeTint="7F"/>
    </w:rPr>
  </w:style>
  <w:style w:type="paragraph" w:styleId="KeinLeerraum">
    <w:name w:val="No Spacing"/>
    <w:uiPriority w:val="1"/>
    <w:qFormat/>
    <w:rsid w:val="0096737C"/>
    <w:pPr>
      <w:spacing w:after="0" w:line="240" w:lineRule="auto"/>
    </w:pPr>
    <w:rPr>
      <w:rFonts w:ascii="Calibri" w:hAnsi="Calibri" w:cs="Times New Roman"/>
    </w:rPr>
  </w:style>
  <w:style w:type="character" w:customStyle="1" w:styleId="sc31">
    <w:name w:val="sc31"/>
    <w:basedOn w:val="Absatz-Standardschriftart"/>
    <w:rsid w:val="00466D3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bsatz-Standardschriftart"/>
    <w:rsid w:val="00466D3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bsatz-Standardschriftart"/>
    <w:rsid w:val="00466D36"/>
    <w:rPr>
      <w:rFonts w:ascii="Courier New" w:hAnsi="Courier New" w:cs="Courier New" w:hint="default"/>
      <w:color w:val="808080"/>
      <w:sz w:val="20"/>
      <w:szCs w:val="20"/>
    </w:rPr>
  </w:style>
  <w:style w:type="paragraph" w:styleId="NurText">
    <w:name w:val="Plain Text"/>
    <w:basedOn w:val="Standard"/>
    <w:link w:val="NurTextZchn"/>
    <w:uiPriority w:val="99"/>
    <w:unhideWhenUsed/>
    <w:rsid w:val="006031B1"/>
    <w:rPr>
      <w:rFonts w:cstheme="minorBidi"/>
      <w:szCs w:val="21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rsid w:val="006031B1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0AF5"/>
    <w:pPr>
      <w:spacing w:after="0" w:line="240" w:lineRule="auto"/>
    </w:pPr>
    <w:rPr>
      <w:rFonts w:ascii="Calibri" w:hAnsi="Calibri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E3B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B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373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0F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0AF5"/>
    <w:pPr>
      <w:ind w:left="72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1F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1FD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1FDD"/>
    <w:rPr>
      <w:rFonts w:ascii="Calibri" w:hAnsi="Calibri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1F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1FDD"/>
    <w:rPr>
      <w:rFonts w:ascii="Calibri" w:hAnsi="Calibri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FD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FD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E3B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B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2114"/>
    <w:pPr>
      <w:numPr>
        <w:ilvl w:val="1"/>
      </w:numPr>
      <w:spacing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21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3B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B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6A0E5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Tabellenraster">
    <w:name w:val="Table Grid"/>
    <w:basedOn w:val="NormaleTabelle"/>
    <w:uiPriority w:val="59"/>
    <w:rsid w:val="00402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rvorhebung">
    <w:name w:val="Emphasis"/>
    <w:basedOn w:val="Absatz-Standardschriftart"/>
    <w:uiPriority w:val="20"/>
    <w:qFormat/>
    <w:rsid w:val="00402114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373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6E60C8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60C8"/>
    <w:rPr>
      <w:rFonts w:ascii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6E60C8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60C8"/>
    <w:rPr>
      <w:rFonts w:ascii="Calibri" w:hAnsi="Calibri" w:cs="Times New Roman"/>
    </w:rPr>
  </w:style>
  <w:style w:type="table" w:styleId="HelleListe">
    <w:name w:val="Light List"/>
    <w:basedOn w:val="NormaleTabelle"/>
    <w:uiPriority w:val="61"/>
    <w:rsid w:val="005D4D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5D4DB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1">
    <w:name w:val="Medium Shading 1"/>
    <w:basedOn w:val="NormaleTabelle"/>
    <w:uiPriority w:val="63"/>
    <w:rsid w:val="005D4D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c161">
    <w:name w:val="sc161"/>
    <w:basedOn w:val="Absatz-Standardschriftart"/>
    <w:rsid w:val="007467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bsatz-Standardschriftart"/>
    <w:rsid w:val="00746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746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7467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bsatz-Standardschriftart"/>
    <w:rsid w:val="0074671C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74671C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4671C"/>
    <w:rPr>
      <w:rFonts w:ascii="Calibri" w:hAnsi="Calibri" w:cs="Times New Roman"/>
      <w:i/>
      <w:iCs/>
      <w:color w:val="000000" w:themeColor="text1"/>
    </w:rPr>
  </w:style>
  <w:style w:type="table" w:styleId="HelleSchattierung">
    <w:name w:val="Light Shading"/>
    <w:basedOn w:val="NormaleTabelle"/>
    <w:uiPriority w:val="60"/>
    <w:rsid w:val="0074671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C60F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c41">
    <w:name w:val="sc41"/>
    <w:basedOn w:val="Absatz-Standardschriftart"/>
    <w:rsid w:val="00C60F7C"/>
    <w:rPr>
      <w:rFonts w:ascii="Courier New" w:hAnsi="Courier New" w:cs="Courier New" w:hint="default"/>
      <w:color w:val="FF8000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392E23"/>
    <w:rPr>
      <w:i/>
      <w:iCs/>
      <w:color w:val="808080" w:themeColor="text1" w:themeTint="7F"/>
    </w:rPr>
  </w:style>
  <w:style w:type="paragraph" w:styleId="KeinLeerraum">
    <w:name w:val="No Spacing"/>
    <w:uiPriority w:val="1"/>
    <w:qFormat/>
    <w:rsid w:val="0096737C"/>
    <w:pPr>
      <w:spacing w:after="0" w:line="240" w:lineRule="auto"/>
    </w:pPr>
    <w:rPr>
      <w:rFonts w:ascii="Calibri" w:hAnsi="Calibri" w:cs="Times New Roman"/>
    </w:rPr>
  </w:style>
  <w:style w:type="character" w:customStyle="1" w:styleId="sc31">
    <w:name w:val="sc31"/>
    <w:basedOn w:val="Absatz-Standardschriftart"/>
    <w:rsid w:val="00466D3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bsatz-Standardschriftart"/>
    <w:rsid w:val="00466D3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71">
    <w:name w:val="sc71"/>
    <w:basedOn w:val="Absatz-Standardschriftart"/>
    <w:rsid w:val="00466D36"/>
    <w:rPr>
      <w:rFonts w:ascii="Courier New" w:hAnsi="Courier New" w:cs="Courier New" w:hint="default"/>
      <w:color w:val="808080"/>
      <w:sz w:val="20"/>
      <w:szCs w:val="20"/>
    </w:rPr>
  </w:style>
  <w:style w:type="paragraph" w:styleId="NurText">
    <w:name w:val="Plain Text"/>
    <w:basedOn w:val="Standard"/>
    <w:link w:val="NurTextZchn"/>
    <w:uiPriority w:val="99"/>
    <w:unhideWhenUsed/>
    <w:rsid w:val="006031B1"/>
    <w:rPr>
      <w:rFonts w:cstheme="minorBidi"/>
      <w:szCs w:val="21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rsid w:val="006031B1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891">
          <w:marLeft w:val="24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38">
          <w:marLeft w:val="9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3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1561">
          <w:marLeft w:val="180"/>
          <w:marRight w:val="180"/>
          <w:marTop w:val="180"/>
          <w:marBottom w:val="180"/>
          <w:divBdr>
            <w:top w:val="single" w:sz="6" w:space="9" w:color="EA7500"/>
            <w:left w:val="single" w:sz="6" w:space="9" w:color="EA7500"/>
            <w:bottom w:val="single" w:sz="6" w:space="9" w:color="EA7500"/>
            <w:right w:val="single" w:sz="6" w:space="9" w:color="EA7500"/>
          </w:divBdr>
        </w:div>
      </w:divsChild>
    </w:div>
    <w:div w:id="1550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lingsporn\Downloads\Bigpoint_Assessment_Catalogue_v1.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DAA60-7F19-468D-9E29-EEA05749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Bigpoint_Assessment_Catalogue_v1.0.dotx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Bigpoint GmbH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Klingsporn</dc:creator>
  <cp:lastModifiedBy>Jens Klingsporn</cp:lastModifiedBy>
  <cp:revision>2</cp:revision>
  <cp:lastPrinted>2013-02-01T16:58:00Z</cp:lastPrinted>
  <dcterms:created xsi:type="dcterms:W3CDTF">2013-07-19T07:24:00Z</dcterms:created>
  <dcterms:modified xsi:type="dcterms:W3CDTF">2013-07-19T07:24:00Z</dcterms:modified>
</cp:coreProperties>
</file>